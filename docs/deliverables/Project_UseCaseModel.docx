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8158DC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Book review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8746FD" w:rsidRPr="008746FD" w:rsidRDefault="008746FD" w:rsidP="008746FD"/>
    <w:p w:rsidR="0004741B" w:rsidRPr="008746FD" w:rsidRDefault="0004741B" w:rsidP="0004741B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 xml:space="preserve">Use case: </w:t>
      </w:r>
      <w:r w:rsidR="008158DC" w:rsidRPr="008746FD">
        <w:rPr>
          <w:i/>
          <w:sz w:val="24"/>
        </w:rPr>
        <w:t>Rate book</w:t>
      </w:r>
    </w:p>
    <w:p w:rsidR="0004741B" w:rsidRPr="008746FD" w:rsidRDefault="0004741B" w:rsidP="0004741B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 xml:space="preserve">Primary actor: </w:t>
      </w:r>
      <w:r w:rsidR="00FB0140" w:rsidRPr="008746FD">
        <w:rPr>
          <w:i/>
          <w:sz w:val="24"/>
        </w:rPr>
        <w:t>Regular</w:t>
      </w:r>
      <w:r w:rsidR="008158DC" w:rsidRPr="008746FD">
        <w:rPr>
          <w:i/>
          <w:sz w:val="24"/>
        </w:rPr>
        <w:t xml:space="preserve"> user/Professional user</w:t>
      </w:r>
    </w:p>
    <w:p w:rsidR="006C543D" w:rsidRPr="008746FD" w:rsidRDefault="006C543D" w:rsidP="0004741B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 xml:space="preserve">Main success scenario: </w:t>
      </w:r>
      <w:r w:rsidR="008158DC" w:rsidRPr="008746FD">
        <w:rPr>
          <w:i/>
          <w:sz w:val="24"/>
        </w:rPr>
        <w:t>View book from the book list. Give a rating from one to 5 to the book.</w:t>
      </w:r>
    </w:p>
    <w:p w:rsidR="008C4393" w:rsidRPr="008746FD" w:rsidRDefault="00D047E9" w:rsidP="0084072A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 xml:space="preserve">Extensions: </w:t>
      </w:r>
      <w:r w:rsidR="008158DC" w:rsidRPr="008746FD">
        <w:rPr>
          <w:i/>
          <w:sz w:val="24"/>
        </w:rPr>
        <w:t>Rating might fail or not be saved</w:t>
      </w:r>
    </w:p>
    <w:p w:rsidR="008158DC" w:rsidRDefault="008158DC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158DC" w:rsidRPr="008746FD" w:rsidRDefault="008158DC" w:rsidP="008158DC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>Use case: Review book</w:t>
      </w:r>
    </w:p>
    <w:p w:rsidR="008158DC" w:rsidRPr="008746FD" w:rsidRDefault="008158DC" w:rsidP="008158DC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 xml:space="preserve">Primary actor: </w:t>
      </w:r>
      <w:r w:rsidR="00FB0140" w:rsidRPr="008746FD">
        <w:rPr>
          <w:i/>
          <w:sz w:val="24"/>
        </w:rPr>
        <w:t>Regular</w:t>
      </w:r>
      <w:r w:rsidRPr="008746FD">
        <w:rPr>
          <w:i/>
          <w:sz w:val="24"/>
        </w:rPr>
        <w:t xml:space="preserve"> user/Professional user </w:t>
      </w:r>
    </w:p>
    <w:p w:rsidR="008158DC" w:rsidRPr="008746FD" w:rsidRDefault="008158DC" w:rsidP="008158DC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>Main success scenario: View book from the book list. Give a rating to the book and then write a review and post it.</w:t>
      </w:r>
    </w:p>
    <w:p w:rsidR="008158DC" w:rsidRPr="008746FD" w:rsidRDefault="008158DC" w:rsidP="008158DC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>Extensions: Reviewing might fail or it might be deleted.</w:t>
      </w:r>
    </w:p>
    <w:p w:rsidR="008158DC" w:rsidRPr="008746FD" w:rsidRDefault="008158DC" w:rsidP="008158DC">
      <w:pPr>
        <w:spacing w:line="240" w:lineRule="auto"/>
        <w:ind w:left="720"/>
        <w:jc w:val="both"/>
        <w:rPr>
          <w:i/>
          <w:sz w:val="24"/>
        </w:rPr>
      </w:pPr>
    </w:p>
    <w:p w:rsidR="008158DC" w:rsidRPr="008746FD" w:rsidRDefault="008158DC" w:rsidP="008158DC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>Use case: Comment a review</w:t>
      </w:r>
    </w:p>
    <w:p w:rsidR="008158DC" w:rsidRPr="008746FD" w:rsidRDefault="008158DC" w:rsidP="008158DC">
      <w:pPr>
        <w:spacing w:line="240" w:lineRule="auto"/>
        <w:ind w:firstLine="720"/>
        <w:jc w:val="both"/>
        <w:rPr>
          <w:i/>
          <w:sz w:val="24"/>
        </w:rPr>
      </w:pPr>
      <w:r w:rsidRPr="008746FD">
        <w:rPr>
          <w:i/>
          <w:sz w:val="24"/>
        </w:rPr>
        <w:t xml:space="preserve">Primary actor: </w:t>
      </w:r>
      <w:r w:rsidR="00FB0140" w:rsidRPr="008746FD">
        <w:rPr>
          <w:i/>
          <w:sz w:val="24"/>
        </w:rPr>
        <w:t>Regular</w:t>
      </w:r>
      <w:r w:rsidRPr="008746FD">
        <w:rPr>
          <w:i/>
          <w:sz w:val="24"/>
        </w:rPr>
        <w:t xml:space="preserve"> user</w:t>
      </w:r>
    </w:p>
    <w:p w:rsidR="008158DC" w:rsidRPr="008746FD" w:rsidRDefault="008158DC" w:rsidP="008158DC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>Main success scenario: View a book. View a review. Post a comment on the review.</w:t>
      </w:r>
    </w:p>
    <w:p w:rsidR="008158DC" w:rsidRPr="008746FD" w:rsidRDefault="008158DC" w:rsidP="008158DC">
      <w:pPr>
        <w:spacing w:line="240" w:lineRule="auto"/>
        <w:ind w:left="720"/>
        <w:jc w:val="both"/>
        <w:rPr>
          <w:i/>
          <w:sz w:val="24"/>
        </w:rPr>
      </w:pPr>
      <w:r w:rsidRPr="008746FD">
        <w:rPr>
          <w:i/>
          <w:sz w:val="24"/>
        </w:rPr>
        <w:t>Extensions: Comment might be deleted.</w:t>
      </w:r>
    </w:p>
    <w:p w:rsidR="008158DC" w:rsidRPr="00D047E9" w:rsidRDefault="008158DC" w:rsidP="008158DC">
      <w:pPr>
        <w:spacing w:line="240" w:lineRule="auto"/>
        <w:jc w:val="both"/>
      </w:pPr>
    </w:p>
    <w:p w:rsidR="008158DC" w:rsidRPr="00D047E9" w:rsidRDefault="008158DC" w:rsidP="008158DC">
      <w:pPr>
        <w:spacing w:line="240" w:lineRule="auto"/>
        <w:ind w:left="720"/>
        <w:jc w:val="both"/>
      </w:pPr>
    </w:p>
    <w:p w:rsidR="008158DC" w:rsidRPr="00D047E9" w:rsidRDefault="008158DC" w:rsidP="0084072A">
      <w:pPr>
        <w:spacing w:line="240" w:lineRule="auto"/>
        <w:ind w:left="720"/>
        <w:jc w:val="both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770F2D" w:rsidP="00D047E9">
      <w:pPr>
        <w:pStyle w:val="InfoBlue"/>
      </w:pPr>
      <w:r>
        <w:rPr>
          <w:noProof/>
        </w:rPr>
        <w:drawing>
          <wp:inline distT="0" distB="0" distL="0" distR="0">
            <wp:extent cx="4366260" cy="316992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40" w:rsidRDefault="00770F2D" w:rsidP="00FB014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831080" cy="3451860"/>
            <wp:effectExtent l="0" t="0" r="7620" b="0"/>
            <wp:docPr id="4" name="Picture 4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40" w:rsidRPr="00FB0140" w:rsidRDefault="00770F2D" w:rsidP="00FB0140">
      <w:pPr>
        <w:pStyle w:val="BodyText"/>
      </w:pPr>
      <w:r>
        <w:rPr>
          <w:noProof/>
        </w:rPr>
        <w:drawing>
          <wp:inline distT="0" distB="0" distL="0" distR="0">
            <wp:extent cx="4671060" cy="3825240"/>
            <wp:effectExtent l="0" t="0" r="0" b="381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140" w:rsidRPr="00FB0140" w:rsidSect="008C439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ADA" w:rsidRDefault="00644ADA">
      <w:pPr>
        <w:spacing w:line="240" w:lineRule="auto"/>
      </w:pPr>
      <w:r>
        <w:separator/>
      </w:r>
    </w:p>
  </w:endnote>
  <w:endnote w:type="continuationSeparator" w:id="0">
    <w:p w:rsidR="00644ADA" w:rsidRDefault="00644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D75045">
          <w:pPr>
            <w:jc w:val="center"/>
          </w:pPr>
          <w:proofErr w:type="spellStart"/>
          <w:r>
            <w:t>Rus</w:t>
          </w:r>
          <w:proofErr w:type="spellEnd"/>
          <w:r>
            <w:t xml:space="preserve"> </w:t>
          </w:r>
          <w:proofErr w:type="spellStart"/>
          <w:r>
            <w:t>Ioana</w:t>
          </w:r>
          <w:proofErr w:type="spellEnd"/>
          <w:r>
            <w:t xml:space="preserve"> Antonia</w:t>
          </w:r>
          <w:r w:rsidR="00570E86">
            <w:t xml:space="preserve">, </w:t>
          </w:r>
          <w:r w:rsidR="0056530F">
            <w:fldChar w:fldCharType="begin"/>
          </w:r>
          <w:r w:rsidR="00570E86">
            <w:instrText xml:space="preserve"> DATE \@ "yyyy" </w:instrText>
          </w:r>
          <w:r w:rsidR="0056530F">
            <w:fldChar w:fldCharType="separate"/>
          </w:r>
          <w:r>
            <w:rPr>
              <w:noProof/>
            </w:rPr>
            <w:t>2019</w:t>
          </w:r>
          <w:r w:rsidR="0056530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75045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ADA" w:rsidRDefault="00644ADA">
      <w:pPr>
        <w:spacing w:line="240" w:lineRule="auto"/>
      </w:pPr>
      <w:r>
        <w:separator/>
      </w:r>
    </w:p>
  </w:footnote>
  <w:footnote w:type="continuationSeparator" w:id="0">
    <w:p w:rsidR="00644ADA" w:rsidRDefault="00644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158DC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Rus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Ioana</w:t>
    </w:r>
    <w:proofErr w:type="spellEnd"/>
    <w:r>
      <w:rPr>
        <w:rFonts w:ascii="Arial" w:hAnsi="Arial"/>
        <w:b/>
        <w:sz w:val="36"/>
      </w:rPr>
      <w:t xml:space="preserve"> Antonia</w:t>
    </w:r>
  </w:p>
  <w:p w:rsidR="0004741B" w:rsidRDefault="008158D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8158DC">
          <w:r>
            <w:t>Book review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4741B"/>
    <w:rsid w:val="000916B9"/>
    <w:rsid w:val="000C464B"/>
    <w:rsid w:val="00202C8D"/>
    <w:rsid w:val="002D02EB"/>
    <w:rsid w:val="0056530F"/>
    <w:rsid w:val="00570E86"/>
    <w:rsid w:val="00597873"/>
    <w:rsid w:val="00644ADA"/>
    <w:rsid w:val="00664E4B"/>
    <w:rsid w:val="006C543D"/>
    <w:rsid w:val="00770F2D"/>
    <w:rsid w:val="007D3680"/>
    <w:rsid w:val="008158DC"/>
    <w:rsid w:val="0084072A"/>
    <w:rsid w:val="008746FD"/>
    <w:rsid w:val="008C4393"/>
    <w:rsid w:val="0090593F"/>
    <w:rsid w:val="00B114A7"/>
    <w:rsid w:val="00C709E3"/>
    <w:rsid w:val="00D047E9"/>
    <w:rsid w:val="00D720D3"/>
    <w:rsid w:val="00D75045"/>
    <w:rsid w:val="00D81F75"/>
    <w:rsid w:val="00DB154C"/>
    <w:rsid w:val="00FB014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user</cp:lastModifiedBy>
  <cp:revision>4</cp:revision>
  <dcterms:created xsi:type="dcterms:W3CDTF">2019-03-17T20:05:00Z</dcterms:created>
  <dcterms:modified xsi:type="dcterms:W3CDTF">2019-03-17T21:35:00Z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